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1AF3" w14:textId="77777777" w:rsidR="009E7EE5" w:rsidRDefault="00C41B77" w:rsidP="00D8310D">
      <w:pPr>
        <w:spacing w:line="360" w:lineRule="auto"/>
      </w:pPr>
      <w:r w:rsidRPr="008E544F">
        <w:t>Dear editor,</w:t>
      </w:r>
      <w:bookmarkStart w:id="0" w:name="_GoBack"/>
      <w:bookmarkEnd w:id="0"/>
    </w:p>
    <w:p w14:paraId="66A7BC84" w14:textId="037B3EA0" w:rsidR="008704D2" w:rsidRDefault="00C41B77" w:rsidP="008704D2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</w:t>
      </w:r>
      <w:r w:rsidRPr="00B33485">
        <w:t xml:space="preserve"> manuscript “</w:t>
      </w:r>
      <w:r w:rsidR="008704D2" w:rsidRPr="008704D2">
        <w:t>Predicting microbial relative growth in a mixed culture from growth curve data</w:t>
      </w:r>
      <w:r w:rsidRPr="008E544F">
        <w:t xml:space="preserve">”. </w:t>
      </w:r>
      <w:r w:rsidR="00351DDE">
        <w:t xml:space="preserve">In this </w:t>
      </w:r>
      <w:proofErr w:type="gramStart"/>
      <w:r w:rsidR="00351DDE">
        <w:t>manuscript</w:t>
      </w:r>
      <w:proofErr w:type="gramEnd"/>
      <w:r w:rsidR="00351DDE">
        <w:t xml:space="preserve"> we present a new </w:t>
      </w:r>
      <w:r w:rsidR="00072722">
        <w:t>approach</w:t>
      </w:r>
      <w:r w:rsidR="00351DDE">
        <w:t xml:space="preserve"> </w:t>
      </w:r>
      <w:r w:rsidR="008704D2">
        <w:t xml:space="preserve">for prediction of microbial growth in a mixed culture </w:t>
      </w:r>
      <w:r w:rsidR="00351DDE">
        <w:t>from easy-to-obtain growth curves</w:t>
      </w:r>
      <w:r w:rsidR="003F784F">
        <w:t xml:space="preserve"> data</w:t>
      </w:r>
      <w:r w:rsidR="00351DDE">
        <w:t xml:space="preserve">. </w:t>
      </w:r>
    </w:p>
    <w:p w14:paraId="474E65D8" w14:textId="59BFC3CE" w:rsidR="00B33485" w:rsidRDefault="00B33485" w:rsidP="000F7048">
      <w:pPr>
        <w:spacing w:line="360" w:lineRule="auto"/>
      </w:pPr>
      <w:r>
        <w:t xml:space="preserve">Microbial fitness is best inferred from </w:t>
      </w:r>
      <w:r w:rsidR="0070357B">
        <w:t xml:space="preserve">pairwise </w:t>
      </w:r>
      <w:r>
        <w:t>competition experiments,</w:t>
      </w:r>
      <w:r w:rsidR="0070357B">
        <w:t xml:space="preserve"> </w:t>
      </w:r>
      <w:r w:rsidR="00617C46">
        <w:t>but</w:t>
      </w:r>
      <w:r w:rsidR="0070357B">
        <w:t xml:space="preserve"> </w:t>
      </w:r>
      <w:r>
        <w:t xml:space="preserve">these experiments require distinct </w:t>
      </w:r>
      <w:r w:rsidR="009A5CBD">
        <w:t>genotypic or phenotypic markers.</w:t>
      </w:r>
      <w:r>
        <w:t xml:space="preserve"> </w:t>
      </w:r>
      <w:r w:rsidR="003F784F">
        <w:t xml:space="preserve">In contrast, growth rates of individual isolates are easy to find – but constitute poor estimators of fitness. </w:t>
      </w:r>
      <w:r>
        <w:t xml:space="preserve">We </w:t>
      </w:r>
      <w:r w:rsidR="001330DA">
        <w:t xml:space="preserve">have developed </w:t>
      </w:r>
      <w:r>
        <w:t xml:space="preserve">a new approach </w:t>
      </w:r>
      <w:r w:rsidR="009A5CBD">
        <w:t>for</w:t>
      </w:r>
      <w:r>
        <w:t xml:space="preserve"> predict</w:t>
      </w:r>
      <w:r w:rsidR="009A5CBD">
        <w:t>ing</w:t>
      </w:r>
      <w:r>
        <w:t xml:space="preserve"> relative growth in a mixed culture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the results of competition experiments </w:t>
      </w:r>
      <w:r w:rsidR="008704D2">
        <w:rPr>
          <w:rFonts w:ascii="Helvetica" w:eastAsia="Helvetica" w:hAnsi="Helvetica" w:cs="Helvetica"/>
        </w:rPr>
        <w:t>–</w:t>
      </w:r>
      <w:r w:rsidR="008704D2">
        <w:t xml:space="preserve"> </w:t>
      </w:r>
      <w:r>
        <w:t xml:space="preserve">from growth </w:t>
      </w:r>
      <w:r w:rsidR="00AC1A1F">
        <w:t>curve data</w:t>
      </w:r>
      <w:r>
        <w:t xml:space="preserve">. We </w:t>
      </w:r>
      <w:r w:rsidR="008923C6">
        <w:t xml:space="preserve">validated our </w:t>
      </w:r>
      <w:r w:rsidR="008704D2">
        <w:t xml:space="preserve">approach </w:t>
      </w:r>
      <w:r w:rsidR="008923C6">
        <w:t xml:space="preserve">using experiments with </w:t>
      </w:r>
      <w:r w:rsidR="009A5CBD">
        <w:t>bacteria</w:t>
      </w:r>
      <w:r w:rsidR="008923C6">
        <w:t>.</w:t>
      </w:r>
    </w:p>
    <w:p w14:paraId="01F1C22A" w14:textId="02E1E35B" w:rsidR="00D95435" w:rsidRPr="008923C6" w:rsidRDefault="003F784F" w:rsidP="00DB37B4">
      <w:pPr>
        <w:spacing w:line="360" w:lineRule="auto"/>
      </w:pPr>
      <w:r>
        <w:t>Differently from</w:t>
      </w:r>
      <w:r w:rsidR="0070357B">
        <w:t xml:space="preserve"> competition experiments</w:t>
      </w:r>
      <w:r w:rsidR="008923C6">
        <w:t xml:space="preserve">, </w:t>
      </w:r>
      <w:r w:rsidR="00D95435">
        <w:t xml:space="preserve">our new approach </w:t>
      </w:r>
      <w:r w:rsidR="0070357B">
        <w:t>doesn’t require distinct markers</w:t>
      </w:r>
      <w:r w:rsidR="00C23C66">
        <w:t>;</w:t>
      </w:r>
      <w:r w:rsidR="0070357B">
        <w:t xml:space="preserve"> </w:t>
      </w:r>
      <w:r w:rsidR="00C23C66">
        <w:t>t</w:t>
      </w:r>
      <w:r w:rsidR="0070357B">
        <w:t xml:space="preserve">herefore, it </w:t>
      </w:r>
      <w:r w:rsidR="00D95435">
        <w:t xml:space="preserve">requires less expertise, </w:t>
      </w:r>
      <w:r w:rsidR="0070357B">
        <w:t xml:space="preserve">can be used </w:t>
      </w:r>
      <w:r w:rsidR="00C23C66">
        <w:t>with</w:t>
      </w:r>
      <w:r w:rsidR="0070357B">
        <w:t xml:space="preserve"> non-model organisms</w:t>
      </w:r>
      <w:r w:rsidR="00D95435">
        <w:t>,</w:t>
      </w:r>
      <w:r w:rsidR="0070357B">
        <w:t xml:space="preserve"> and is more cost-effective. Moreover, </w:t>
      </w:r>
      <w:r w:rsidR="001330DA">
        <w:t>o</w:t>
      </w:r>
      <w:r w:rsidR="00D95435">
        <w:t xml:space="preserve">ur new approach integrates several growth phases, allowing a more </w:t>
      </w:r>
      <w:r w:rsidR="001330DA">
        <w:t>accurate</w:t>
      </w:r>
      <w:r w:rsidR="00D95435">
        <w:t xml:space="preserve"> approach to fitness estimation compared to existing approaches that utilize growth curve data.</w:t>
      </w:r>
      <w:r w:rsidR="00DB37B4">
        <w:t xml:space="preserve"> We implemented our approach in an open-sourc</w:t>
      </w:r>
      <w:r w:rsidR="000F7048">
        <w:t>e software written in Python</w:t>
      </w:r>
      <w:r w:rsidR="00DB37B4">
        <w:t xml:space="preserve"> so that it can be used and extended by the microbiology community.</w:t>
      </w:r>
    </w:p>
    <w:p w14:paraId="69F141FD" w14:textId="62F691A4" w:rsidR="009E7EE5" w:rsidRDefault="00C41B77" w:rsidP="00943795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943795">
        <w:t>t</w:t>
      </w:r>
      <w:r w:rsidR="00943795" w:rsidRPr="00943795">
        <w:t>he ISME Journal</w:t>
      </w:r>
      <w:r>
        <w:t>.</w:t>
      </w:r>
    </w:p>
    <w:p w14:paraId="677D7547" w14:textId="5086193C" w:rsidR="00C41B77" w:rsidRDefault="00C41B77" w:rsidP="009E7EE5">
      <w:pPr>
        <w:spacing w:line="360" w:lineRule="auto"/>
      </w:pPr>
      <w:r>
        <w:t>Sincerely,</w:t>
      </w:r>
    </w:p>
    <w:p w14:paraId="530913FC" w14:textId="77777777" w:rsidR="009E7EE5" w:rsidRDefault="008923C6" w:rsidP="00474556">
      <w:pPr>
        <w:spacing w:line="360" w:lineRule="auto"/>
      </w:pPr>
      <w:r>
        <w:t>Yoav Ram</w:t>
      </w:r>
      <w:r w:rsidR="00D8310D">
        <w:t xml:space="preserve"> and </w:t>
      </w:r>
      <w:proofErr w:type="spellStart"/>
      <w:r w:rsidR="00D8310D">
        <w:t>Lilach</w:t>
      </w:r>
      <w:proofErr w:type="spellEnd"/>
      <w:r w:rsidR="00D8310D">
        <w:t xml:space="preserve"> </w:t>
      </w:r>
      <w:proofErr w:type="spellStart"/>
      <w:r w:rsidR="00D8310D">
        <w:t>Hadany</w:t>
      </w:r>
      <w:proofErr w:type="spellEnd"/>
    </w:p>
    <w:p w14:paraId="5AE7F1F9" w14:textId="695787B4" w:rsidR="00DB37B4" w:rsidRDefault="00C41B77" w:rsidP="00DB37B4">
      <w:pPr>
        <w:spacing w:line="360" w:lineRule="auto"/>
      </w:pPr>
      <w:r>
        <w:t xml:space="preserve">Department of Plants </w:t>
      </w:r>
      <w:r w:rsidR="00DB37B4">
        <w:t>Sciences</w:t>
      </w:r>
      <w:r w:rsidR="005C4DAF">
        <w:br/>
      </w:r>
      <w:r>
        <w:t xml:space="preserve">Faculty of Life Sciences, </w:t>
      </w:r>
    </w:p>
    <w:p w14:paraId="1E5099AB" w14:textId="5DFDFCA6" w:rsidR="00D8310D" w:rsidRDefault="00DB37B4" w:rsidP="00DB37B4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23F6E9" wp14:editId="3B188536">
            <wp:simplePos x="0" y="0"/>
            <wp:positionH relativeFrom="margin">
              <wp:posOffset>1333182</wp:posOffset>
            </wp:positionH>
            <wp:positionV relativeFrom="margin">
              <wp:posOffset>6672580</wp:posOffset>
            </wp:positionV>
            <wp:extent cx="657225" cy="42735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F6F231F" wp14:editId="4FC0A6F1">
            <wp:simplePos x="0" y="0"/>
            <wp:positionH relativeFrom="margin">
              <wp:posOffset>-65088</wp:posOffset>
            </wp:positionH>
            <wp:positionV relativeFrom="margin">
              <wp:posOffset>6672580</wp:posOffset>
            </wp:positionV>
            <wp:extent cx="1153795" cy="359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77">
        <w:t>Tel-Aviv University, Tel-Aviv, Israel</w:t>
      </w:r>
    </w:p>
    <w:sectPr w:rsidR="00D8310D" w:rsidSect="00474556">
      <w:headerReference w:type="default" r:id="rId9"/>
      <w:footerReference w:type="default" r:id="rId10"/>
      <w:pgSz w:w="12240" w:h="15840"/>
      <w:pgMar w:top="1440" w:right="1800" w:bottom="1440" w:left="1800" w:header="703" w:footer="708" w:gutter="0"/>
      <w:cols w:space="720"/>
      <w:docGrid w:linePitch="299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10515" w14:textId="77777777" w:rsidR="001C1997" w:rsidRDefault="001C1997">
      <w:pPr>
        <w:spacing w:after="0" w:line="240" w:lineRule="auto"/>
      </w:pPr>
      <w:r>
        <w:separator/>
      </w:r>
    </w:p>
  </w:endnote>
  <w:endnote w:type="continuationSeparator" w:id="0">
    <w:p w14:paraId="55E3D8AA" w14:textId="77777777" w:rsidR="001C1997" w:rsidRDefault="001C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jaVu Sans">
    <w:charset w:val="00"/>
    <w:family w:val="auto"/>
    <w:pitch w:val="variable"/>
    <w:sig w:usb0="E7002EFF" w:usb1="D200FDFF" w:usb2="0A246029" w:usb3="00000000" w:csb0="000001FF" w:csb1="00000000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riam">
    <w:altName w:val="Tahoma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6852D" w14:textId="77777777" w:rsidR="00C41B77" w:rsidRDefault="00C41B77" w:rsidP="000557B7">
    <w:pPr>
      <w:pStyle w:val="Footer"/>
    </w:pPr>
  </w:p>
  <w:p w14:paraId="0B1FBB09" w14:textId="77777777"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0C044" w14:textId="77777777" w:rsidR="001C1997" w:rsidRDefault="001C1997">
      <w:pPr>
        <w:spacing w:after="0" w:line="240" w:lineRule="auto"/>
      </w:pPr>
      <w:r>
        <w:separator/>
      </w:r>
    </w:p>
  </w:footnote>
  <w:footnote w:type="continuationSeparator" w:id="0">
    <w:p w14:paraId="75A7D37A" w14:textId="77777777" w:rsidR="001C1997" w:rsidRDefault="001C1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22C5E" w14:textId="77777777" w:rsidR="00D8310D" w:rsidRPr="00D8310D" w:rsidRDefault="00D8310D" w:rsidP="00D8310D">
    <w:pPr>
      <w:bidi/>
      <w:jc w:val="center"/>
      <w:rPr>
        <w:sz w:val="16"/>
        <w:szCs w:val="16"/>
        <w:rtl/>
      </w:rPr>
    </w:pPr>
    <w:r w:rsidRPr="00D8310D">
      <w:rPr>
        <w:rFonts w:cs="Miriam"/>
        <w:noProof/>
        <w:sz w:val="16"/>
        <w:szCs w:val="16"/>
        <w:lang w:eastAsia="en-US"/>
      </w:rPr>
      <w:drawing>
        <wp:inline distT="0" distB="0" distL="0" distR="0" wp14:anchorId="7EE94CA1" wp14:editId="572DC395">
          <wp:extent cx="4346869" cy="648000"/>
          <wp:effectExtent l="0" t="0" r="0" b="12700"/>
          <wp:docPr id="1" name="Picture 1" descr="logo-t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t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6869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8310D">
      <w:rPr>
        <w:sz w:val="16"/>
        <w:szCs w:val="16"/>
      </w:rPr>
      <w:t xml:space="preserve">   </w:t>
    </w:r>
  </w:p>
  <w:tbl>
    <w:tblPr>
      <w:bidiVisual/>
      <w:tblW w:w="0" w:type="auto"/>
      <w:tblInd w:w="55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4304"/>
      <w:gridCol w:w="4395"/>
    </w:tblGrid>
    <w:tr w:rsidR="00D8310D" w:rsidRPr="00D8310D" w14:paraId="2E6EA2ED" w14:textId="77777777" w:rsidTr="000825C2">
      <w:tc>
        <w:tcPr>
          <w:tcW w:w="4304" w:type="dxa"/>
        </w:tcPr>
        <w:p w14:paraId="4F6D0670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הפקולטה למדעי החיים ע"ש ג'ורג' ס. </w:t>
          </w:r>
          <w:proofErr w:type="spellStart"/>
          <w:r w:rsidRPr="00D8310D">
            <w:rPr>
              <w:rFonts w:cs="Miriam"/>
              <w:i/>
              <w:iCs/>
              <w:sz w:val="16"/>
              <w:szCs w:val="16"/>
              <w:rtl/>
            </w:rPr>
            <w:t>וייז</w:t>
          </w:r>
          <w:proofErr w:type="spellEnd"/>
        </w:p>
      </w:tc>
      <w:tc>
        <w:tcPr>
          <w:tcW w:w="4395" w:type="dxa"/>
        </w:tcPr>
        <w:p w14:paraId="249CCCEF" w14:textId="77777777" w:rsidR="00D8310D" w:rsidRPr="00D8310D" w:rsidRDefault="00D8310D" w:rsidP="000825C2">
          <w:pPr>
            <w:tabs>
              <w:tab w:val="left" w:pos="4767"/>
              <w:tab w:val="right" w:pos="6326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GEORGE S. WISE FACULTY OF LIFE SCIENCES</w:t>
          </w:r>
        </w:p>
      </w:tc>
    </w:tr>
    <w:tr w:rsidR="00D8310D" w:rsidRPr="00D8310D" w14:paraId="5A787C33" w14:textId="77777777" w:rsidTr="000825C2">
      <w:tc>
        <w:tcPr>
          <w:tcW w:w="4304" w:type="dxa"/>
        </w:tcPr>
        <w:p w14:paraId="656D171E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right="170"/>
            <w:rPr>
              <w:rFonts w:cs="Miriam"/>
              <w:i/>
              <w:iCs/>
              <w:sz w:val="16"/>
              <w:szCs w:val="16"/>
              <w:rtl/>
            </w:rPr>
          </w:pPr>
          <w:r w:rsidRPr="00D8310D">
            <w:rPr>
              <w:rFonts w:cs="Miriam"/>
              <w:i/>
              <w:iCs/>
              <w:sz w:val="16"/>
              <w:szCs w:val="16"/>
              <w:rtl/>
            </w:rPr>
            <w:t xml:space="preserve">המחלקה </w:t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לביולוגיה מולקולרית ואקולוגיה</w:t>
          </w:r>
          <w:r w:rsidRPr="00D8310D">
            <w:rPr>
              <w:rFonts w:cs="Miriam"/>
              <w:i/>
              <w:iCs/>
              <w:sz w:val="16"/>
              <w:szCs w:val="16"/>
            </w:rPr>
            <w:br/>
          </w:r>
          <w:r w:rsidRPr="00D8310D">
            <w:rPr>
              <w:rFonts w:cs="Miriam" w:hint="cs"/>
              <w:i/>
              <w:iCs/>
              <w:sz w:val="16"/>
              <w:szCs w:val="16"/>
              <w:rtl/>
            </w:rPr>
            <w:t>של צמחים</w:t>
          </w:r>
        </w:p>
      </w:tc>
      <w:tc>
        <w:tcPr>
          <w:tcW w:w="4395" w:type="dxa"/>
        </w:tcPr>
        <w:p w14:paraId="251CBC82" w14:textId="77777777" w:rsidR="00D8310D" w:rsidRPr="00D8310D" w:rsidRDefault="00D8310D" w:rsidP="000825C2">
          <w:pPr>
            <w:tabs>
              <w:tab w:val="right" w:pos="7035"/>
            </w:tabs>
            <w:bidi/>
            <w:spacing w:line="240" w:lineRule="auto"/>
            <w:ind w:left="170"/>
            <w:jc w:val="right"/>
            <w:rPr>
              <w:rFonts w:ascii="Arial" w:hAnsi="Arial"/>
              <w:i/>
              <w:iCs/>
              <w:sz w:val="16"/>
              <w:szCs w:val="16"/>
            </w:rPr>
          </w:pPr>
          <w:r w:rsidRPr="00D8310D">
            <w:rPr>
              <w:rFonts w:ascii="Arial" w:hAnsi="Arial"/>
              <w:i/>
              <w:iCs/>
              <w:sz w:val="16"/>
              <w:szCs w:val="16"/>
            </w:rPr>
            <w:t>DEPARTMENT OF MOLECULAR BIOLOGY AND ECOLOGY OF PLANTS</w:t>
          </w:r>
        </w:p>
      </w:tc>
    </w:tr>
  </w:tbl>
  <w:p w14:paraId="5B419A79" w14:textId="5DE429E3" w:rsidR="00C41B77" w:rsidRPr="00D8310D" w:rsidRDefault="008704D2" w:rsidP="00A52670">
    <w:pPr>
      <w:pStyle w:val="Header"/>
      <w:jc w:val="right"/>
      <w:rPr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November 2</w:t>
    </w:r>
    <w:r w:rsidR="00A52670">
      <w:rPr>
        <w:rFonts w:ascii="Times New Roman" w:hAnsi="Times New Roman" w:cs="Times New Roman"/>
        <w:sz w:val="16"/>
        <w:szCs w:val="16"/>
      </w:rPr>
      <w:t>3</w:t>
    </w:r>
    <w:r>
      <w:rPr>
        <w:rFonts w:ascii="Times New Roman" w:hAnsi="Times New Roman" w:cs="Times New Roman"/>
        <w:sz w:val="16"/>
        <w:szCs w:val="16"/>
      </w:rPr>
      <w:t>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200"/>
  <w:drawingGridVerticalSpacing w:val="299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72722"/>
    <w:rsid w:val="000C323A"/>
    <w:rsid w:val="000F4E5E"/>
    <w:rsid w:val="000F7048"/>
    <w:rsid w:val="001330DA"/>
    <w:rsid w:val="00145CFB"/>
    <w:rsid w:val="001848F3"/>
    <w:rsid w:val="001B0EA3"/>
    <w:rsid w:val="001B1E66"/>
    <w:rsid w:val="001C1997"/>
    <w:rsid w:val="001D0D66"/>
    <w:rsid w:val="001E3FCB"/>
    <w:rsid w:val="00210271"/>
    <w:rsid w:val="002A2DEF"/>
    <w:rsid w:val="00336510"/>
    <w:rsid w:val="00343E99"/>
    <w:rsid w:val="00351DDE"/>
    <w:rsid w:val="00383A36"/>
    <w:rsid w:val="003C6F94"/>
    <w:rsid w:val="003F784F"/>
    <w:rsid w:val="0044625F"/>
    <w:rsid w:val="00452664"/>
    <w:rsid w:val="00474556"/>
    <w:rsid w:val="00480A0A"/>
    <w:rsid w:val="004C564D"/>
    <w:rsid w:val="004E4885"/>
    <w:rsid w:val="004F6EBE"/>
    <w:rsid w:val="00506E3D"/>
    <w:rsid w:val="005106D0"/>
    <w:rsid w:val="00521022"/>
    <w:rsid w:val="00543CBC"/>
    <w:rsid w:val="00570479"/>
    <w:rsid w:val="00577DF7"/>
    <w:rsid w:val="00587CFF"/>
    <w:rsid w:val="005C4DAF"/>
    <w:rsid w:val="00613566"/>
    <w:rsid w:val="00617C46"/>
    <w:rsid w:val="006408F7"/>
    <w:rsid w:val="006C2FF3"/>
    <w:rsid w:val="006D749E"/>
    <w:rsid w:val="006E73CD"/>
    <w:rsid w:val="006F5BEB"/>
    <w:rsid w:val="0070357B"/>
    <w:rsid w:val="007340E3"/>
    <w:rsid w:val="00791CA7"/>
    <w:rsid w:val="007D0B52"/>
    <w:rsid w:val="00814032"/>
    <w:rsid w:val="00814961"/>
    <w:rsid w:val="00857DF2"/>
    <w:rsid w:val="008704D2"/>
    <w:rsid w:val="008923C6"/>
    <w:rsid w:val="008B61AB"/>
    <w:rsid w:val="008E544F"/>
    <w:rsid w:val="0090757F"/>
    <w:rsid w:val="009259B2"/>
    <w:rsid w:val="00943795"/>
    <w:rsid w:val="00956159"/>
    <w:rsid w:val="00956BF1"/>
    <w:rsid w:val="00994F6A"/>
    <w:rsid w:val="009A5CBD"/>
    <w:rsid w:val="009C4CFB"/>
    <w:rsid w:val="009E7EE5"/>
    <w:rsid w:val="00A40922"/>
    <w:rsid w:val="00A52670"/>
    <w:rsid w:val="00AC1A1F"/>
    <w:rsid w:val="00AD6C56"/>
    <w:rsid w:val="00AE13F0"/>
    <w:rsid w:val="00AF44CC"/>
    <w:rsid w:val="00B33485"/>
    <w:rsid w:val="00B45387"/>
    <w:rsid w:val="00B5753E"/>
    <w:rsid w:val="00BA4E1B"/>
    <w:rsid w:val="00BA75B9"/>
    <w:rsid w:val="00BF094A"/>
    <w:rsid w:val="00C0267B"/>
    <w:rsid w:val="00C23C66"/>
    <w:rsid w:val="00C41B77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57708"/>
    <w:rsid w:val="00D8310D"/>
    <w:rsid w:val="00D95435"/>
    <w:rsid w:val="00DA4589"/>
    <w:rsid w:val="00DB37B4"/>
    <w:rsid w:val="00DD5E55"/>
    <w:rsid w:val="00DE10D8"/>
    <w:rsid w:val="00E07B90"/>
    <w:rsid w:val="00E35C4E"/>
    <w:rsid w:val="00E36531"/>
    <w:rsid w:val="00E45D1D"/>
    <w:rsid w:val="00E5014C"/>
    <w:rsid w:val="00EA3FD2"/>
    <w:rsid w:val="00EC5175"/>
    <w:rsid w:val="00EC7ABD"/>
    <w:rsid w:val="00F114A2"/>
    <w:rsid w:val="00F21577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6C4E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  <w:style w:type="paragraph" w:styleId="Revision">
    <w:name w:val="Revision"/>
    <w:hidden/>
    <w:uiPriority w:val="99"/>
    <w:semiHidden/>
    <w:rsid w:val="00521022"/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Title">
    <w:name w:val="Title"/>
    <w:basedOn w:val="Normal"/>
    <w:next w:val="Normal"/>
    <w:link w:val="TitleChar"/>
    <w:uiPriority w:val="10"/>
    <w:qFormat/>
    <w:rsid w:val="00B3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485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1470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5</cp:revision>
  <cp:lastPrinted>2017-11-23T09:31:00Z</cp:lastPrinted>
  <dcterms:created xsi:type="dcterms:W3CDTF">2017-11-23T09:31:00Z</dcterms:created>
  <dcterms:modified xsi:type="dcterms:W3CDTF">2017-11-23T18:54:00Z</dcterms:modified>
</cp:coreProperties>
</file>